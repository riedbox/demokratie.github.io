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DEF6" w14:textId="77777777" w:rsidR="003F2A6D" w:rsidRDefault="003F2A6D" w:rsidP="00653C16">
      <w:pPr>
        <w:sectPr w:rsidR="003F2A6D" w:rsidSect="00EC5EF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 w:code="9"/>
          <w:pgMar w:top="1531" w:right="1418" w:bottom="1134" w:left="1418" w:header="284" w:footer="284" w:gutter="0"/>
          <w:cols w:space="708"/>
          <w:titlePg/>
          <w:docGrid w:linePitch="360"/>
        </w:sectPr>
      </w:pPr>
    </w:p>
    <w:tbl>
      <w:tblPr>
        <w:tblStyle w:val="Tabellenraster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253"/>
      </w:tblGrid>
      <w:tr w:rsidR="00653C16" w14:paraId="4E19BAC2" w14:textId="77777777">
        <w:trPr>
          <w:cantSplit/>
          <w:trHeight w:hRule="exact" w:val="1701"/>
        </w:trPr>
        <w:tc>
          <w:tcPr>
            <w:tcW w:w="5387" w:type="dxa"/>
            <w:noWrap/>
          </w:tcPr>
          <w:p w14:paraId="7CA4593B" w14:textId="77777777" w:rsidR="00653C16" w:rsidRPr="00CA10DC" w:rsidRDefault="00E964EA" w:rsidP="00653C16">
            <w:r>
              <w:t>4107 Kulturamt - Stadtarchiv</w:t>
            </w:r>
          </w:p>
        </w:tc>
        <w:tc>
          <w:tcPr>
            <w:tcW w:w="4253" w:type="dxa"/>
            <w:noWrap/>
          </w:tcPr>
          <w:p w14:paraId="480032C8" w14:textId="77777777" w:rsidR="005E7CCD" w:rsidRDefault="00A854A9" w:rsidP="004A4EA3">
            <w:pPr>
              <w:tabs>
                <w:tab w:val="left" w:pos="627"/>
              </w:tabs>
              <w:ind w:left="227"/>
              <w:rPr>
                <w:rFonts w:cs="Microsoft Sans Serif"/>
                <w:szCs w:val="22"/>
              </w:rPr>
            </w:pPr>
            <w:r>
              <w:rPr>
                <w:rFonts w:cs="Microsoft Sans Serif"/>
                <w:szCs w:val="22"/>
              </w:rPr>
              <w:t>30</w:t>
            </w:r>
            <w:r w:rsidR="005E7CCD">
              <w:rPr>
                <w:rFonts w:cs="Microsoft Sans Serif"/>
                <w:szCs w:val="22"/>
              </w:rPr>
              <w:t xml:space="preserve">. </w:t>
            </w:r>
            <w:r w:rsidR="00E964EA">
              <w:rPr>
                <w:rFonts w:cs="Microsoft Sans Serif"/>
                <w:szCs w:val="22"/>
              </w:rPr>
              <w:t>Juni 2021</w:t>
            </w:r>
          </w:p>
          <w:p w14:paraId="4AA8F05B" w14:textId="77777777" w:rsidR="0035005C" w:rsidRPr="009F78B8" w:rsidRDefault="0035005C" w:rsidP="00026AD8">
            <w:pPr>
              <w:tabs>
                <w:tab w:val="left" w:pos="627"/>
              </w:tabs>
              <w:ind w:left="227"/>
              <w:rPr>
                <w:rStyle w:val="Hyperlink"/>
                <w:color w:val="auto"/>
                <w:sz w:val="18"/>
                <w:szCs w:val="18"/>
                <w:u w:val="none"/>
              </w:rPr>
            </w:pPr>
          </w:p>
        </w:tc>
      </w:tr>
    </w:tbl>
    <w:p w14:paraId="4C1E8D4D" w14:textId="77777777" w:rsidR="00653C16" w:rsidRPr="00201C25" w:rsidRDefault="00E964EA" w:rsidP="00653C16">
      <w:pPr>
        <w:rPr>
          <w:b/>
        </w:rPr>
      </w:pPr>
      <w:r>
        <w:rPr>
          <w:b/>
        </w:rPr>
        <w:t>Impressum Projekthomepage „FÜR DEMOKRATIE – Wiesbadener Bürgerinnen und Bürger im Widerstand gegen das NS-Regime“</w:t>
      </w:r>
    </w:p>
    <w:p w14:paraId="4B1FA13B" w14:textId="77777777" w:rsidR="00653C16" w:rsidRDefault="00653C16" w:rsidP="00653C16"/>
    <w:p w14:paraId="1779419B" w14:textId="77777777" w:rsidR="00A854A9" w:rsidRDefault="00A854A9" w:rsidP="00423161">
      <w:pPr>
        <w:spacing w:after="120"/>
      </w:pPr>
    </w:p>
    <w:p w14:paraId="21D6A3BD" w14:textId="77777777" w:rsidR="00423161" w:rsidRDefault="00036731" w:rsidP="00423161">
      <w:pPr>
        <w:spacing w:after="120"/>
      </w:pPr>
      <w:r>
        <w:t>Landeshauptstadt Wiesbaden</w:t>
      </w:r>
      <w:r>
        <w:br/>
        <w:t>vertreten durch den Magistrat</w:t>
      </w:r>
      <w:r>
        <w:br/>
        <w:t>Oberbürgermeister Gert-Uwe Mende</w:t>
      </w:r>
    </w:p>
    <w:p w14:paraId="425447A0" w14:textId="77777777" w:rsidR="00036731" w:rsidRDefault="00036731" w:rsidP="00423161">
      <w:pPr>
        <w:spacing w:after="120"/>
      </w:pPr>
      <w:r>
        <w:t>Postanschrift:</w:t>
      </w:r>
      <w:r>
        <w:br/>
        <w:t>Postfach 3920</w:t>
      </w:r>
      <w:r>
        <w:br/>
        <w:t>65029 Wiesbaden</w:t>
      </w:r>
    </w:p>
    <w:p w14:paraId="364CA748" w14:textId="77777777" w:rsidR="00036731" w:rsidRDefault="00036731" w:rsidP="00423161">
      <w:pPr>
        <w:spacing w:after="120"/>
      </w:pPr>
      <w:r>
        <w:t>Anschrift des Rathauses:</w:t>
      </w:r>
      <w:r>
        <w:br/>
        <w:t>Schlossplatz 6</w:t>
      </w:r>
      <w:r>
        <w:br/>
        <w:t>65183 Wiesbaden</w:t>
      </w:r>
    </w:p>
    <w:p w14:paraId="35BA4D0C" w14:textId="77777777" w:rsidR="00036731" w:rsidRDefault="00036731" w:rsidP="00036731">
      <w:r>
        <w:t>Körperschaft des Öffentlichen Rechts.</w:t>
      </w:r>
      <w:r>
        <w:br/>
        <w:t>Umsatzsteuer-Identifikationsnummer: DE 113823704</w:t>
      </w:r>
    </w:p>
    <w:p w14:paraId="472AA1AC" w14:textId="77777777" w:rsidR="00036731" w:rsidRDefault="00036731" w:rsidP="00036731"/>
    <w:p w14:paraId="498914EE" w14:textId="77777777" w:rsidR="00036731" w:rsidRDefault="00036731" w:rsidP="001F6902">
      <w:pPr>
        <w:spacing w:after="120"/>
      </w:pPr>
      <w:r>
        <w:t>Kontakt</w:t>
      </w:r>
      <w:r w:rsidR="008F52E3">
        <w:t>:</w:t>
      </w:r>
    </w:p>
    <w:p w14:paraId="2AF4D94F" w14:textId="77777777" w:rsidR="00653C16" w:rsidRDefault="00922113" w:rsidP="00653C1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6502D6" wp14:editId="712AB83C">
                <wp:simplePos x="0" y="0"/>
                <wp:positionH relativeFrom="page">
                  <wp:posOffset>214630</wp:posOffset>
                </wp:positionH>
                <wp:positionV relativeFrom="page">
                  <wp:posOffset>3816350</wp:posOffset>
                </wp:positionV>
                <wp:extent cx="71755" cy="0"/>
                <wp:effectExtent l="5080" t="6350" r="8890" b="1270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4D1BB" id="Line 1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9pt,300.5pt" to="22.55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" strokeweight=".25pt">
                <v:stroke dashstyle="dash"/>
                <w10:wrap anchorx="page" anchory="page"/>
              </v:line>
            </w:pict>
          </mc:Fallback>
        </mc:AlternateContent>
      </w:r>
      <w:r w:rsidR="00036731">
        <w:t>Kulturamt - Stadtarchiv</w:t>
      </w:r>
    </w:p>
    <w:p w14:paraId="0E41864A" w14:textId="77777777" w:rsidR="00653C16" w:rsidRDefault="00036731" w:rsidP="00653C16">
      <w:r>
        <w:t>Im Rad 42</w:t>
      </w:r>
    </w:p>
    <w:p w14:paraId="02C98F84" w14:textId="77777777" w:rsidR="00653C16" w:rsidRDefault="00036731" w:rsidP="00653C16">
      <w:r>
        <w:t>65197 Wiesbaden</w:t>
      </w:r>
    </w:p>
    <w:p w14:paraId="09936B23" w14:textId="77777777" w:rsidR="00653C16" w:rsidRDefault="00036731" w:rsidP="00653C16">
      <w:r>
        <w:t>E-Mail: stadtarchiv@wiesbaden.de</w:t>
      </w:r>
    </w:p>
    <w:p w14:paraId="7781C953" w14:textId="77777777" w:rsidR="00653C16" w:rsidRDefault="00036731" w:rsidP="00653C16">
      <w:r>
        <w:t>Telefon 0611 31-3329</w:t>
      </w:r>
    </w:p>
    <w:p w14:paraId="49155B0C" w14:textId="77777777" w:rsidR="00653C16" w:rsidRDefault="00653C16" w:rsidP="00653C16"/>
    <w:p w14:paraId="5352A743" w14:textId="77777777" w:rsidR="00FD240A" w:rsidRDefault="00FD240A" w:rsidP="001F6902">
      <w:pPr>
        <w:spacing w:after="120"/>
      </w:pPr>
      <w:r>
        <w:t>Verfasser der Texte:</w:t>
      </w:r>
    </w:p>
    <w:p w14:paraId="24E78F41" w14:textId="77777777" w:rsidR="00CF7659" w:rsidRDefault="00CF7659" w:rsidP="00FD240A">
      <w:r>
        <w:t>Dr. Axel Ulrich</w:t>
      </w:r>
    </w:p>
    <w:p w14:paraId="626F8940" w14:textId="77777777" w:rsidR="00FD240A" w:rsidRDefault="00FD240A" w:rsidP="00FD240A">
      <w:r>
        <w:t>Dr. Rolf Faber</w:t>
      </w:r>
    </w:p>
    <w:p w14:paraId="6BF157E1" w14:textId="77777777" w:rsidR="00FD240A" w:rsidRDefault="00FD240A" w:rsidP="00FD240A"/>
    <w:p w14:paraId="24C547B4" w14:textId="77777777" w:rsidR="00423161" w:rsidRDefault="00423161" w:rsidP="001F6902">
      <w:pPr>
        <w:spacing w:after="120"/>
      </w:pPr>
      <w:r>
        <w:t>Technische Realisierung:</w:t>
      </w:r>
    </w:p>
    <w:p w14:paraId="3F5C8CB2" w14:textId="441D028E" w:rsidR="00423161" w:rsidRPr="008F52E3" w:rsidRDefault="00FD240A" w:rsidP="00653C16">
      <w:pPr>
        <w:rPr>
          <w:lang w:val="en-GB"/>
        </w:rPr>
      </w:pPr>
      <w:proofErr w:type="spellStart"/>
      <w:r w:rsidRPr="008F52E3">
        <w:rPr>
          <w:lang w:val="en-GB"/>
        </w:rPr>
        <w:t>Webdesign</w:t>
      </w:r>
      <w:proofErr w:type="spellEnd"/>
      <w:r w:rsidR="001F6902" w:rsidRPr="008F52E3">
        <w:rPr>
          <w:lang w:val="en-GB"/>
        </w:rPr>
        <w:t xml:space="preserve"> Ho</w:t>
      </w:r>
      <w:r w:rsidR="0030421D">
        <w:rPr>
          <w:lang w:val="en-GB"/>
        </w:rPr>
        <w:t>r</w:t>
      </w:r>
      <w:r w:rsidR="001F6902" w:rsidRPr="008F52E3">
        <w:rPr>
          <w:lang w:val="en-GB"/>
        </w:rPr>
        <w:t xml:space="preserve">st </w:t>
      </w:r>
      <w:proofErr w:type="spellStart"/>
      <w:r w:rsidR="001F6902" w:rsidRPr="008F52E3">
        <w:rPr>
          <w:lang w:val="en-GB"/>
        </w:rPr>
        <w:t>Ziegenfusz</w:t>
      </w:r>
      <w:proofErr w:type="spellEnd"/>
    </w:p>
    <w:p w14:paraId="5C8E6D5E" w14:textId="77777777" w:rsidR="001F6902" w:rsidRDefault="001F6902" w:rsidP="00653C16">
      <w:pPr>
        <w:rPr>
          <w:lang w:val="en-GB"/>
        </w:rPr>
      </w:pPr>
    </w:p>
    <w:p w14:paraId="5F068DC8" w14:textId="77777777" w:rsidR="001F6902" w:rsidRDefault="001F6902" w:rsidP="001F6902">
      <w:pPr>
        <w:spacing w:after="120"/>
      </w:pPr>
      <w:r>
        <w:t>Gestaltung:</w:t>
      </w:r>
    </w:p>
    <w:p w14:paraId="197A1B4F" w14:textId="77777777" w:rsidR="00CF7659" w:rsidRDefault="00CF7659" w:rsidP="00353ECA">
      <w:r>
        <w:t>Installationskünstler Vollrad Kutscher</w:t>
      </w:r>
    </w:p>
    <w:p w14:paraId="7C765D84" w14:textId="77777777" w:rsidR="001F6902" w:rsidRPr="00FD240A" w:rsidRDefault="00FD240A" w:rsidP="00353ECA">
      <w:r w:rsidRPr="00FD240A">
        <w:t xml:space="preserve">Webdesign </w:t>
      </w:r>
      <w:r w:rsidR="00353ECA" w:rsidRPr="00FD240A">
        <w:t>Horst Ziegenfusz</w:t>
      </w:r>
    </w:p>
    <w:p w14:paraId="63EE9D84" w14:textId="77777777" w:rsidR="00FD240A" w:rsidRDefault="00FD240A" w:rsidP="00FD240A">
      <w:pPr>
        <w:rPr>
          <w:rStyle w:val="Hyperlink"/>
          <w:color w:val="auto"/>
          <w:u w:val="none"/>
        </w:rPr>
      </w:pPr>
    </w:p>
    <w:p w14:paraId="541DC7DD" w14:textId="77777777" w:rsidR="00A854A9" w:rsidRDefault="00A854A9" w:rsidP="00FD240A">
      <w:pPr>
        <w:rPr>
          <w:rStyle w:val="Hyperlink"/>
          <w:color w:val="auto"/>
          <w:u w:val="none"/>
        </w:rPr>
      </w:pPr>
    </w:p>
    <w:p w14:paraId="15894D3E" w14:textId="77777777" w:rsidR="00FD240A" w:rsidRPr="00A854A9" w:rsidRDefault="00FD240A" w:rsidP="00FD240A">
      <w:pPr>
        <w:rPr>
          <w:b/>
        </w:rPr>
      </w:pPr>
      <w:r w:rsidRPr="00A854A9">
        <w:rPr>
          <w:rStyle w:val="Hyperlink"/>
          <w:b/>
          <w:color w:val="auto"/>
          <w:u w:val="none"/>
        </w:rPr>
        <w:t>Nutz</w:t>
      </w:r>
      <w:r w:rsidR="00A854A9" w:rsidRPr="00A854A9">
        <w:rPr>
          <w:rStyle w:val="Hyperlink"/>
          <w:b/>
          <w:color w:val="auto"/>
          <w:u w:val="none"/>
        </w:rPr>
        <w:t xml:space="preserve">ungsbedingungen und Datenschutz sind durch </w:t>
      </w:r>
      <w:r w:rsidR="008F52E3">
        <w:rPr>
          <w:rStyle w:val="Hyperlink"/>
          <w:b/>
          <w:color w:val="auto"/>
          <w:u w:val="none"/>
        </w:rPr>
        <w:t>den Webdesigner</w:t>
      </w:r>
      <w:r w:rsidR="00A854A9" w:rsidRPr="00A854A9">
        <w:rPr>
          <w:rStyle w:val="Hyperlink"/>
          <w:b/>
          <w:color w:val="auto"/>
          <w:u w:val="none"/>
        </w:rPr>
        <w:t xml:space="preserve"> entsprechend zu ergänzen.</w:t>
      </w:r>
      <w:r w:rsidR="00922113" w:rsidRPr="00A854A9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EEAD69A" wp14:editId="62378EB6">
                <wp:simplePos x="0" y="0"/>
                <wp:positionH relativeFrom="page">
                  <wp:posOffset>214630</wp:posOffset>
                </wp:positionH>
                <wp:positionV relativeFrom="page">
                  <wp:posOffset>5346700</wp:posOffset>
                </wp:positionV>
                <wp:extent cx="71755" cy="0"/>
                <wp:effectExtent l="5080" t="12700" r="8890" b="635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CA840" id="Line 1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9pt,421pt" to="22.5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" strokeweight=".25pt">
                <v:stroke dashstyle="dash"/>
                <w10:wrap anchorx="page" anchory="page"/>
              </v:line>
            </w:pict>
          </mc:Fallback>
        </mc:AlternateContent>
      </w:r>
    </w:p>
    <w:sectPr w:rsidR="00FD240A" w:rsidRPr="00A854A9" w:rsidSect="003F2A6D">
      <w:type w:val="continuous"/>
      <w:pgSz w:w="11906" w:h="16838" w:code="9"/>
      <w:pgMar w:top="1531" w:right="1418" w:bottom="1134" w:left="1418" w:header="284" w:footer="284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B569D" w14:textId="77777777" w:rsidR="00D61BC2" w:rsidRDefault="00D61BC2">
      <w:r>
        <w:separator/>
      </w:r>
    </w:p>
  </w:endnote>
  <w:endnote w:type="continuationSeparator" w:id="0">
    <w:p w14:paraId="63014464" w14:textId="77777777" w:rsidR="00D61BC2" w:rsidRDefault="00D6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">
    <w:altName w:val="Times"/>
    <w:panose1 w:val="00000500000000020000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Courier Ne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32B8" w14:textId="77777777" w:rsidR="00D254C0" w:rsidRDefault="00D254C0" w:rsidP="002371D8">
    <w:pPr>
      <w:pStyle w:val="Fuzeile"/>
      <w:spacing w:before="120" w:after="1080"/>
      <w:ind w:right="-454"/>
      <w:jc w:val="right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8F52E3">
      <w:rPr>
        <w:noProof/>
      </w:rPr>
      <w:instrText>2</w:instrText>
    </w:r>
    <w:r>
      <w:fldChar w:fldCharType="end"/>
    </w:r>
    <w:r>
      <w:instrText xml:space="preserve"> &lt; </w:instrText>
    </w:r>
    <w:r w:rsidR="00353ECA">
      <w:rPr>
        <w:noProof/>
      </w:rPr>
      <w:fldChar w:fldCharType="begin"/>
    </w:r>
    <w:r w:rsidR="00353ECA">
      <w:rPr>
        <w:noProof/>
      </w:rPr>
      <w:instrText xml:space="preserve"> numpages </w:instrText>
    </w:r>
    <w:r w:rsidR="00353ECA">
      <w:rPr>
        <w:noProof/>
      </w:rPr>
      <w:fldChar w:fldCharType="separate"/>
    </w:r>
    <w:r w:rsidR="008F52E3">
      <w:rPr>
        <w:noProof/>
      </w:rPr>
      <w:instrText>2</w:instrText>
    </w:r>
    <w:r w:rsidR="00353ECA">
      <w:rPr>
        <w:noProof/>
      </w:rPr>
      <w:fldChar w:fldCharType="end"/>
    </w:r>
    <w:r>
      <w:instrText xml:space="preserve"> "/</w:instrText>
    </w: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instrText>2</w:instrText>
    </w:r>
    <w:r>
      <w:fldChar w:fldCharType="end"/>
    </w:r>
    <w:r>
      <w:instrText xml:space="preserve"> +1 </w:instrText>
    </w:r>
    <w:r>
      <w:fldChar w:fldCharType="separate"/>
    </w:r>
    <w:r>
      <w:rPr>
        <w:noProof/>
      </w:rPr>
      <w:instrText>3</w:instrText>
    </w:r>
    <w:r>
      <w:fldChar w:fldCharType="end"/>
    </w:r>
    <w:r>
      <w:instrText xml:space="preserve">" ""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2D27" w14:textId="5AB745D4" w:rsidR="00D254C0" w:rsidRDefault="00D254C0" w:rsidP="002A09B7">
    <w:pPr>
      <w:pStyle w:val="Fuzeile"/>
      <w:spacing w:before="120" w:after="1080"/>
      <w:ind w:right="-454"/>
      <w:jc w:val="right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30421D">
      <w:rPr>
        <w:noProof/>
      </w:rPr>
      <w:instrText>1</w:instrText>
    </w:r>
    <w:r>
      <w:fldChar w:fldCharType="end"/>
    </w:r>
    <w:r>
      <w:instrText xml:space="preserve"> &lt; </w:instrText>
    </w:r>
    <w:r w:rsidR="00353ECA">
      <w:rPr>
        <w:noProof/>
      </w:rPr>
      <w:fldChar w:fldCharType="begin"/>
    </w:r>
    <w:r w:rsidR="00353ECA">
      <w:rPr>
        <w:noProof/>
      </w:rPr>
      <w:instrText xml:space="preserve"> numpages </w:instrText>
    </w:r>
    <w:r w:rsidR="00353ECA">
      <w:rPr>
        <w:noProof/>
      </w:rPr>
      <w:fldChar w:fldCharType="separate"/>
    </w:r>
    <w:r w:rsidR="0030421D">
      <w:rPr>
        <w:noProof/>
      </w:rPr>
      <w:instrText>1</w:instrText>
    </w:r>
    <w:r w:rsidR="00353ECA">
      <w:rPr>
        <w:noProof/>
      </w:rPr>
      <w:fldChar w:fldCharType="end"/>
    </w:r>
    <w:r>
      <w:instrText xml:space="preserve"> "/</w:instrText>
    </w: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8F52E3">
      <w:rPr>
        <w:noProof/>
      </w:rPr>
      <w:instrText>1</w:instrText>
    </w:r>
    <w:r>
      <w:fldChar w:fldCharType="end"/>
    </w:r>
    <w:r>
      <w:instrText xml:space="preserve"> +1 </w:instrText>
    </w:r>
    <w:r>
      <w:fldChar w:fldCharType="separate"/>
    </w:r>
    <w:r w:rsidR="008F52E3">
      <w:rPr>
        <w:noProof/>
      </w:rPr>
      <w:instrText>2</w:instrText>
    </w:r>
    <w:r>
      <w:fldChar w:fldCharType="end"/>
    </w:r>
    <w:r>
      <w:instrText xml:space="preserve">" "" </w:instrText>
    </w:r>
    <w:r>
      <w:fldChar w:fldCharType="end"/>
    </w:r>
    <w:r w:rsidR="00922113">
      <w:rPr>
        <w:noProof/>
      </w:rPr>
      <w:drawing>
        <wp:anchor distT="0" distB="0" distL="114300" distR="114300" simplePos="0" relativeHeight="251657216" behindDoc="0" locked="0" layoutInCell="1" allowOverlap="0" wp14:anchorId="7EDF026C" wp14:editId="4C6CDCB3">
          <wp:simplePos x="0" y="0"/>
          <wp:positionH relativeFrom="page">
            <wp:posOffset>4500880</wp:posOffset>
          </wp:positionH>
          <wp:positionV relativeFrom="page">
            <wp:posOffset>10153015</wp:posOffset>
          </wp:positionV>
          <wp:extent cx="2628900" cy="163195"/>
          <wp:effectExtent l="0" t="0" r="0" b="8255"/>
          <wp:wrapNone/>
          <wp:docPr id="2" name="Bild 2" descr="ww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w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63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3EEE0" w14:textId="77777777" w:rsidR="00D61BC2" w:rsidRDefault="00D61BC2">
      <w:r>
        <w:separator/>
      </w:r>
    </w:p>
  </w:footnote>
  <w:footnote w:type="continuationSeparator" w:id="0">
    <w:p w14:paraId="3EE8218C" w14:textId="77777777" w:rsidR="00D61BC2" w:rsidRDefault="00D6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FEBA5" w14:textId="77777777" w:rsidR="00D254C0" w:rsidRDefault="00D254C0" w:rsidP="007C052C">
    <w:pPr>
      <w:spacing w:before="560"/>
      <w:jc w:val="cen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8F52E3">
      <w:rPr>
        <w:noProof/>
      </w:rPr>
      <w:instrText>2</w:instrText>
    </w:r>
    <w:r>
      <w:fldChar w:fldCharType="end"/>
    </w:r>
    <w:r>
      <w:instrText xml:space="preserve">  &gt; 1 "- </w:instrText>
    </w:r>
    <w:r>
      <w:fldChar w:fldCharType="begin"/>
    </w:r>
    <w:r>
      <w:instrText xml:space="preserve"> page </w:instrText>
    </w:r>
    <w:r>
      <w:fldChar w:fldCharType="separate"/>
    </w:r>
    <w:r w:rsidR="008F52E3">
      <w:rPr>
        <w:noProof/>
      </w:rPr>
      <w:instrText>2</w:instrText>
    </w:r>
    <w:r>
      <w:fldChar w:fldCharType="end"/>
    </w:r>
    <w:r>
      <w:instrText xml:space="preserve"> -" "" </w:instrText>
    </w:r>
    <w:r>
      <w:fldChar w:fldCharType="separate"/>
    </w:r>
    <w:r w:rsidR="008F52E3">
      <w:rPr>
        <w:noProof/>
      </w:rPr>
      <w:t>- 2 -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399DC" w14:textId="77777777" w:rsidR="00D254C0" w:rsidRDefault="00922113" w:rsidP="003F2A6D">
    <w:pPr>
      <w:pStyle w:val="Kopfzeile"/>
      <w:tabs>
        <w:tab w:val="clear" w:pos="4536"/>
        <w:tab w:val="clear" w:pos="9072"/>
      </w:tabs>
      <w:spacing w:after="156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7CC41B8" wp14:editId="6201EC9C">
          <wp:simplePos x="0" y="0"/>
          <wp:positionH relativeFrom="page">
            <wp:posOffset>4500880</wp:posOffset>
          </wp:positionH>
          <wp:positionV relativeFrom="page">
            <wp:posOffset>288290</wp:posOffset>
          </wp:positionV>
          <wp:extent cx="2628900" cy="1045210"/>
          <wp:effectExtent l="0" t="0" r="0" b="2540"/>
          <wp:wrapNone/>
          <wp:docPr id="73" name="Bild 73" descr="Wsb mit LH mitt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Wsb mit LH mitt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45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EA"/>
    <w:rsid w:val="00012EF6"/>
    <w:rsid w:val="00026AD8"/>
    <w:rsid w:val="00032E34"/>
    <w:rsid w:val="00036731"/>
    <w:rsid w:val="00061C3C"/>
    <w:rsid w:val="0008113C"/>
    <w:rsid w:val="00081DA7"/>
    <w:rsid w:val="00087725"/>
    <w:rsid w:val="00091A69"/>
    <w:rsid w:val="00095E1D"/>
    <w:rsid w:val="00097597"/>
    <w:rsid w:val="000A5E3A"/>
    <w:rsid w:val="000B3CA4"/>
    <w:rsid w:val="000B54FB"/>
    <w:rsid w:val="000C6B76"/>
    <w:rsid w:val="00121A39"/>
    <w:rsid w:val="001525BD"/>
    <w:rsid w:val="00171833"/>
    <w:rsid w:val="00175968"/>
    <w:rsid w:val="00196EE9"/>
    <w:rsid w:val="001C7AC6"/>
    <w:rsid w:val="001D0B58"/>
    <w:rsid w:val="001F2025"/>
    <w:rsid w:val="001F6902"/>
    <w:rsid w:val="00201C25"/>
    <w:rsid w:val="002159B9"/>
    <w:rsid w:val="002351B1"/>
    <w:rsid w:val="002371D8"/>
    <w:rsid w:val="00246237"/>
    <w:rsid w:val="0026739A"/>
    <w:rsid w:val="002679BF"/>
    <w:rsid w:val="002A09B7"/>
    <w:rsid w:val="002C619D"/>
    <w:rsid w:val="002E2D5D"/>
    <w:rsid w:val="0030421D"/>
    <w:rsid w:val="00305CB3"/>
    <w:rsid w:val="0031080E"/>
    <w:rsid w:val="00325EE9"/>
    <w:rsid w:val="0035005C"/>
    <w:rsid w:val="00353ECA"/>
    <w:rsid w:val="00373F4E"/>
    <w:rsid w:val="00385795"/>
    <w:rsid w:val="00390472"/>
    <w:rsid w:val="003A47E1"/>
    <w:rsid w:val="003C599A"/>
    <w:rsid w:val="003C6782"/>
    <w:rsid w:val="003D7121"/>
    <w:rsid w:val="003E4563"/>
    <w:rsid w:val="003F2A6D"/>
    <w:rsid w:val="003F37A8"/>
    <w:rsid w:val="004152B9"/>
    <w:rsid w:val="00423161"/>
    <w:rsid w:val="004301BA"/>
    <w:rsid w:val="00462857"/>
    <w:rsid w:val="004734DA"/>
    <w:rsid w:val="0049251B"/>
    <w:rsid w:val="00492F4C"/>
    <w:rsid w:val="004A3772"/>
    <w:rsid w:val="004A4EA3"/>
    <w:rsid w:val="004B7CD5"/>
    <w:rsid w:val="004D22C7"/>
    <w:rsid w:val="004D4CF8"/>
    <w:rsid w:val="004F0F32"/>
    <w:rsid w:val="00522CF9"/>
    <w:rsid w:val="00541A1B"/>
    <w:rsid w:val="00557B10"/>
    <w:rsid w:val="005E0FFE"/>
    <w:rsid w:val="005E3B54"/>
    <w:rsid w:val="005E7CCD"/>
    <w:rsid w:val="005F5401"/>
    <w:rsid w:val="006050CA"/>
    <w:rsid w:val="006058A5"/>
    <w:rsid w:val="00617254"/>
    <w:rsid w:val="006379B3"/>
    <w:rsid w:val="006475B2"/>
    <w:rsid w:val="00653C16"/>
    <w:rsid w:val="0065680B"/>
    <w:rsid w:val="00683A02"/>
    <w:rsid w:val="006869BF"/>
    <w:rsid w:val="006A1DC2"/>
    <w:rsid w:val="006A73ED"/>
    <w:rsid w:val="006D20AF"/>
    <w:rsid w:val="006E4464"/>
    <w:rsid w:val="00731C24"/>
    <w:rsid w:val="00736C5C"/>
    <w:rsid w:val="00745B7F"/>
    <w:rsid w:val="007970D7"/>
    <w:rsid w:val="007A52F6"/>
    <w:rsid w:val="007C052C"/>
    <w:rsid w:val="007C3354"/>
    <w:rsid w:val="007D231F"/>
    <w:rsid w:val="007D7BFA"/>
    <w:rsid w:val="00806672"/>
    <w:rsid w:val="00811EC3"/>
    <w:rsid w:val="008300A1"/>
    <w:rsid w:val="00832AB5"/>
    <w:rsid w:val="0085426D"/>
    <w:rsid w:val="0086163D"/>
    <w:rsid w:val="008C53E2"/>
    <w:rsid w:val="008D4A34"/>
    <w:rsid w:val="008D61A0"/>
    <w:rsid w:val="008F52E3"/>
    <w:rsid w:val="00922113"/>
    <w:rsid w:val="009709EB"/>
    <w:rsid w:val="009711CE"/>
    <w:rsid w:val="00983189"/>
    <w:rsid w:val="00991172"/>
    <w:rsid w:val="00996BE3"/>
    <w:rsid w:val="009971E4"/>
    <w:rsid w:val="009B07E4"/>
    <w:rsid w:val="009B42C6"/>
    <w:rsid w:val="009D363C"/>
    <w:rsid w:val="009D3FBE"/>
    <w:rsid w:val="009D543D"/>
    <w:rsid w:val="00A257FC"/>
    <w:rsid w:val="00A275D4"/>
    <w:rsid w:val="00A45972"/>
    <w:rsid w:val="00A854A9"/>
    <w:rsid w:val="00AB669D"/>
    <w:rsid w:val="00AC112F"/>
    <w:rsid w:val="00AD59BF"/>
    <w:rsid w:val="00AE098C"/>
    <w:rsid w:val="00AE0EF8"/>
    <w:rsid w:val="00AE4F03"/>
    <w:rsid w:val="00B01CDB"/>
    <w:rsid w:val="00B40C5D"/>
    <w:rsid w:val="00B637B0"/>
    <w:rsid w:val="00B91225"/>
    <w:rsid w:val="00BB23DC"/>
    <w:rsid w:val="00BE5FF0"/>
    <w:rsid w:val="00BF5EE1"/>
    <w:rsid w:val="00C11F8D"/>
    <w:rsid w:val="00C14DB9"/>
    <w:rsid w:val="00C26831"/>
    <w:rsid w:val="00C416A0"/>
    <w:rsid w:val="00C64D34"/>
    <w:rsid w:val="00C745FA"/>
    <w:rsid w:val="00CD1518"/>
    <w:rsid w:val="00CD1DC3"/>
    <w:rsid w:val="00CE0879"/>
    <w:rsid w:val="00CE1E7F"/>
    <w:rsid w:val="00CF7659"/>
    <w:rsid w:val="00D223CC"/>
    <w:rsid w:val="00D254C0"/>
    <w:rsid w:val="00D342A9"/>
    <w:rsid w:val="00D4684E"/>
    <w:rsid w:val="00D61640"/>
    <w:rsid w:val="00D61BC2"/>
    <w:rsid w:val="00D65672"/>
    <w:rsid w:val="00D706A8"/>
    <w:rsid w:val="00D83E17"/>
    <w:rsid w:val="00D90A22"/>
    <w:rsid w:val="00E233D6"/>
    <w:rsid w:val="00E602C9"/>
    <w:rsid w:val="00E650FF"/>
    <w:rsid w:val="00E7776B"/>
    <w:rsid w:val="00E82A8B"/>
    <w:rsid w:val="00E86420"/>
    <w:rsid w:val="00E918D3"/>
    <w:rsid w:val="00E964EA"/>
    <w:rsid w:val="00EA2220"/>
    <w:rsid w:val="00EC5EF9"/>
    <w:rsid w:val="00EC71AA"/>
    <w:rsid w:val="00EF0EBA"/>
    <w:rsid w:val="00F24927"/>
    <w:rsid w:val="00F33B7F"/>
    <w:rsid w:val="00F90220"/>
    <w:rsid w:val="00F96958"/>
    <w:rsid w:val="00FB1A28"/>
    <w:rsid w:val="00FC5E22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01445"/>
  <w15:docId w15:val="{31F3B069-B07A-4408-9EC7-BE957033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599A"/>
    <w:rPr>
      <w:rFonts w:ascii="Microsoft Sans Serif" w:eastAsia="Times" w:hAnsi="Microsoft Sans Serif"/>
      <w:sz w:val="22"/>
    </w:rPr>
  </w:style>
  <w:style w:type="paragraph" w:styleId="berschrift2">
    <w:name w:val="heading 2"/>
    <w:basedOn w:val="Standard"/>
    <w:link w:val="berschrift2Zchn"/>
    <w:uiPriority w:val="9"/>
    <w:qFormat/>
    <w:rsid w:val="0003673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233D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233D6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9D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E8642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3C599A"/>
    <w:pPr>
      <w:spacing w:line="360" w:lineRule="auto"/>
    </w:pPr>
    <w:rPr>
      <w:rFonts w:ascii="RotisSansSerif" w:hAnsi="RotisSansSerif"/>
      <w:sz w:val="16"/>
    </w:rPr>
  </w:style>
  <w:style w:type="character" w:styleId="Hyperlink">
    <w:name w:val="Hyperlink"/>
    <w:basedOn w:val="Absatz-Standardschriftart"/>
    <w:rsid w:val="00653C1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3673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731"/>
    <w:rPr>
      <w:b/>
      <w:bCs/>
      <w:sz w:val="36"/>
      <w:szCs w:val="36"/>
    </w:rPr>
  </w:style>
  <w:style w:type="paragraph" w:styleId="KeinLeerraum">
    <w:name w:val="No Spacing"/>
    <w:uiPriority w:val="1"/>
    <w:qFormat/>
    <w:rsid w:val="00036731"/>
    <w:rPr>
      <w:rFonts w:ascii="Microsoft Sans Serif" w:eastAsia="Times" w:hAnsi="Microsoft Sans Serif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F52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52E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52E3"/>
    <w:rPr>
      <w:rFonts w:ascii="Microsoft Sans Serif" w:eastAsia="Times" w:hAnsi="Microsoft Sans Serif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52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52E3"/>
    <w:rPr>
      <w:rFonts w:ascii="Microsoft Sans Serif" w:eastAsia="Times" w:hAnsi="Microsoft Sans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MUSTER_VORLAGEN\Briefpapier\Interner%20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W:\MUSTER_VORLAGEN\Briefpapier\Interner Brief.dotx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Interner Brief</vt:lpstr>
    </vt:vector>
  </TitlesOfParts>
  <Company>Landeshauptstadt Wiesbaden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Interner Brief</dc:title>
  <dc:subject>Dokumentvorlage Landeshauptstadt Wiesbaden</dc:subject>
  <dc:creator>Lukat, Katherine</dc:creator>
  <cp:lastModifiedBy>Horst Ziegenfusz</cp:lastModifiedBy>
  <cp:revision>2</cp:revision>
  <cp:lastPrinted>2014-03-10T11:22:00Z</cp:lastPrinted>
  <dcterms:created xsi:type="dcterms:W3CDTF">2021-07-01T14:49:00Z</dcterms:created>
  <dcterms:modified xsi:type="dcterms:W3CDTF">2021-07-01T14:49:00Z</dcterms:modified>
</cp:coreProperties>
</file>